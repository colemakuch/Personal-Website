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BBD" w14:textId="77777777" w:rsidR="008417D1" w:rsidRPr="00432DDA" w:rsidRDefault="00420E7B" w:rsidP="0055694C">
      <w:pPr>
        <w:pStyle w:val="Title"/>
        <w:pBdr>
          <w:bottom w:val="none" w:sz="0" w:space="0" w:color="auto"/>
        </w:pBdr>
        <w:jc w:val="center"/>
        <w:rPr>
          <w:rFonts w:ascii="Georgia" w:hAnsi="Georgia"/>
          <w:b/>
          <w:sz w:val="28"/>
          <w:szCs w:val="28"/>
        </w:rPr>
      </w:pPr>
      <w:r w:rsidRPr="00432DDA">
        <w:rPr>
          <w:rFonts w:ascii="Georgia" w:hAnsi="Georgia"/>
          <w:b/>
          <w:sz w:val="28"/>
          <w:szCs w:val="28"/>
        </w:rPr>
        <w:t>COLE MAKUCH</w:t>
      </w:r>
    </w:p>
    <w:p w14:paraId="7A98DADD" w14:textId="77777777" w:rsidR="00420E7B" w:rsidRPr="00432DDA" w:rsidRDefault="005450EE" w:rsidP="00432DDA">
      <w:pPr>
        <w:spacing w:line="192" w:lineRule="auto"/>
        <w:jc w:val="center"/>
        <w:rPr>
          <w:rFonts w:ascii="Georgia" w:hAnsi="Georgia"/>
          <w:sz w:val="20"/>
          <w:szCs w:val="20"/>
        </w:rPr>
      </w:pPr>
      <w:r w:rsidRPr="00432DDA">
        <w:rPr>
          <w:rFonts w:ascii="Georgia" w:hAnsi="Georgia"/>
          <w:i/>
          <w:sz w:val="20"/>
          <w:szCs w:val="20"/>
        </w:rPr>
        <w:t>School</w:t>
      </w:r>
      <w:r w:rsidRPr="00432DDA">
        <w:rPr>
          <w:rFonts w:ascii="Georgia" w:hAnsi="Georgia"/>
          <w:sz w:val="20"/>
          <w:szCs w:val="20"/>
        </w:rPr>
        <w:t xml:space="preserve">: </w:t>
      </w:r>
      <w:r w:rsidR="00F431F4" w:rsidRPr="00432DDA">
        <w:rPr>
          <w:rFonts w:ascii="Georgia" w:hAnsi="Georgia"/>
          <w:sz w:val="20"/>
          <w:szCs w:val="20"/>
        </w:rPr>
        <w:t>6515 Wydown Blvd, Campus Box 4447</w:t>
      </w:r>
      <w:r w:rsidR="00420E7B" w:rsidRPr="00432DDA">
        <w:rPr>
          <w:rFonts w:ascii="Georgia" w:hAnsi="Georgia"/>
          <w:sz w:val="20"/>
          <w:szCs w:val="20"/>
        </w:rPr>
        <w:t>, St. Louis MO 63105</w:t>
      </w:r>
      <w:r w:rsidR="00F431F4" w:rsidRPr="00432DDA">
        <w:rPr>
          <w:rFonts w:ascii="Georgia" w:hAnsi="Georgia"/>
          <w:sz w:val="20"/>
          <w:szCs w:val="20"/>
        </w:rPr>
        <w:t> |</w:t>
      </w:r>
      <w:r w:rsidR="00420E7B" w:rsidRPr="00432DDA">
        <w:rPr>
          <w:rFonts w:ascii="Georgia" w:hAnsi="Georgia"/>
          <w:sz w:val="20"/>
          <w:szCs w:val="20"/>
        </w:rPr>
        <w:t xml:space="preserve"> </w:t>
      </w:r>
      <w:r w:rsidRPr="00432DDA">
        <w:rPr>
          <w:rFonts w:ascii="Georgia" w:hAnsi="Georgia"/>
          <w:i/>
          <w:sz w:val="20"/>
          <w:szCs w:val="20"/>
        </w:rPr>
        <w:t>Home</w:t>
      </w:r>
      <w:r w:rsidRPr="00432DDA">
        <w:rPr>
          <w:rFonts w:ascii="Georgia" w:hAnsi="Georgia"/>
          <w:sz w:val="20"/>
          <w:szCs w:val="20"/>
        </w:rPr>
        <w:t xml:space="preserve">: </w:t>
      </w:r>
      <w:r w:rsidR="00420E7B" w:rsidRPr="00432DDA">
        <w:rPr>
          <w:rFonts w:ascii="Georgia" w:hAnsi="Georgia"/>
          <w:sz w:val="20"/>
          <w:szCs w:val="20"/>
        </w:rPr>
        <w:t>3642 N. Hoyne, Chicago IL 60618</w:t>
      </w:r>
    </w:p>
    <w:p w14:paraId="55113BE2" w14:textId="20A7FA67" w:rsidR="00F5615F" w:rsidRPr="00432DDA" w:rsidRDefault="00F431F4" w:rsidP="00432DDA">
      <w:pPr>
        <w:pBdr>
          <w:bottom w:val="dotted" w:sz="4" w:space="6" w:color="002060"/>
        </w:pBdr>
        <w:spacing w:line="192" w:lineRule="auto"/>
        <w:jc w:val="center"/>
        <w:rPr>
          <w:rFonts w:ascii="Georgia" w:hAnsi="Georgia"/>
          <w:sz w:val="20"/>
          <w:szCs w:val="20"/>
        </w:rPr>
      </w:pPr>
      <w:r w:rsidRPr="00432DDA">
        <w:rPr>
          <w:rFonts w:ascii="Georgia" w:hAnsi="Georgia"/>
          <w:sz w:val="20"/>
          <w:szCs w:val="20"/>
        </w:rPr>
        <w:t xml:space="preserve"> (773) 383-0020 | </w:t>
      </w:r>
      <w:hyperlink r:id="rId8" w:history="1">
        <w:r w:rsidRPr="00432DDA">
          <w:rPr>
            <w:rStyle w:val="Hyperlink"/>
            <w:rFonts w:ascii="Georgia" w:hAnsi="Georgia"/>
            <w:sz w:val="20"/>
            <w:szCs w:val="20"/>
            <w:u w:val="none"/>
          </w:rPr>
          <w:t>colemakuc</w:t>
        </w:r>
        <w:r w:rsidR="00B221CB" w:rsidRPr="00432DDA">
          <w:rPr>
            <w:rStyle w:val="Hyperlink"/>
            <w:rFonts w:ascii="Georgia" w:hAnsi="Georgia"/>
            <w:sz w:val="20"/>
            <w:szCs w:val="20"/>
            <w:u w:val="none"/>
          </w:rPr>
          <w:t>h</w:t>
        </w:r>
        <w:r w:rsidRPr="00432DDA">
          <w:rPr>
            <w:rStyle w:val="Hyperlink"/>
            <w:rFonts w:ascii="Georgia" w:hAnsi="Georgia"/>
            <w:sz w:val="20"/>
            <w:szCs w:val="20"/>
            <w:u w:val="none"/>
          </w:rPr>
          <w:t>.com</w:t>
        </w:r>
      </w:hyperlink>
      <w:r w:rsidR="00B221CB" w:rsidRPr="00432DDA">
        <w:rPr>
          <w:rStyle w:val="Hyperlink"/>
          <w:rFonts w:ascii="Georgia" w:hAnsi="Georgia"/>
          <w:sz w:val="20"/>
          <w:szCs w:val="20"/>
          <w:u w:val="none"/>
        </w:rPr>
        <w:t xml:space="preserve"> | colemakuch@gmail.com</w:t>
      </w:r>
    </w:p>
    <w:p w14:paraId="113320A6" w14:textId="2D89878A" w:rsidR="006434B1" w:rsidRPr="00432DDA" w:rsidRDefault="006434B1" w:rsidP="00B221CB">
      <w:pPr>
        <w:rPr>
          <w:rFonts w:ascii="Georgia" w:hAnsi="Georgia" w:cs="Arial"/>
          <w:b/>
          <w:sz w:val="18"/>
          <w:szCs w:val="18"/>
          <w:u w:val="single"/>
        </w:rPr>
      </w:pPr>
      <w:r w:rsidRPr="00432DDA">
        <w:rPr>
          <w:rFonts w:ascii="Georgia" w:hAnsi="Georgia" w:cs="Arial"/>
          <w:b/>
          <w:sz w:val="18"/>
          <w:szCs w:val="18"/>
          <w:u w:val="single"/>
        </w:rPr>
        <w:t>EDUCATION</w:t>
      </w:r>
    </w:p>
    <w:p w14:paraId="71784815" w14:textId="5AD29770" w:rsidR="00943378" w:rsidRPr="00432DDA" w:rsidRDefault="006434B1" w:rsidP="00B221CB">
      <w:p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b/>
          <w:sz w:val="18"/>
          <w:szCs w:val="18"/>
        </w:rPr>
        <w:t xml:space="preserve">WASHINGTON </w:t>
      </w:r>
      <w:r w:rsidR="00943378" w:rsidRPr="00432DDA">
        <w:rPr>
          <w:rFonts w:ascii="Georgia" w:hAnsi="Georgia" w:cs="Arial"/>
          <w:b/>
          <w:sz w:val="18"/>
          <w:szCs w:val="18"/>
        </w:rPr>
        <w:t>UNIVERSITY in ST. LOUIS</w:t>
      </w:r>
      <w:r w:rsidR="00432DDA" w:rsidRPr="00432DDA">
        <w:rPr>
          <w:rFonts w:ascii="Georgia" w:hAnsi="Georgia" w:cs="Arial"/>
          <w:b/>
          <w:sz w:val="18"/>
          <w:szCs w:val="18"/>
        </w:rPr>
        <w:t xml:space="preserve">, OLIN BUSINESS SCHOOL            </w:t>
      </w:r>
      <w:r w:rsidR="00943378" w:rsidRPr="00432DDA">
        <w:rPr>
          <w:rFonts w:ascii="Georgia" w:hAnsi="Georgia" w:cs="Arial"/>
          <w:b/>
          <w:sz w:val="18"/>
          <w:szCs w:val="18"/>
        </w:rPr>
        <w:t xml:space="preserve"> </w:t>
      </w:r>
      <w:r w:rsidR="00432DDA" w:rsidRPr="00432DDA">
        <w:rPr>
          <w:rFonts w:ascii="Georgia" w:hAnsi="Georgia" w:cs="Arial"/>
          <w:b/>
          <w:sz w:val="18"/>
          <w:szCs w:val="18"/>
        </w:rPr>
        <w:t xml:space="preserve">                                             </w:t>
      </w:r>
      <w:r w:rsidR="00432DDA" w:rsidRPr="00432DDA">
        <w:rPr>
          <w:rFonts w:ascii="Georgia" w:hAnsi="Georgia" w:cs="Arial"/>
          <w:b/>
          <w:sz w:val="18"/>
          <w:szCs w:val="18"/>
        </w:rPr>
        <w:tab/>
      </w:r>
      <w:r w:rsidR="00432DDA" w:rsidRPr="00432DDA">
        <w:rPr>
          <w:rFonts w:ascii="Georgia" w:hAnsi="Georgia" w:cs="Arial"/>
          <w:b/>
          <w:sz w:val="18"/>
          <w:szCs w:val="18"/>
        </w:rPr>
        <w:tab/>
      </w:r>
      <w:r w:rsidR="00432DDA" w:rsidRPr="00432DDA">
        <w:rPr>
          <w:rFonts w:ascii="Georgia" w:hAnsi="Georgia" w:cs="Arial"/>
          <w:b/>
          <w:sz w:val="18"/>
          <w:szCs w:val="18"/>
        </w:rPr>
        <w:tab/>
        <w:t xml:space="preserve">               May</w:t>
      </w:r>
      <w:r w:rsidR="00943378" w:rsidRPr="00432DDA">
        <w:rPr>
          <w:rFonts w:ascii="Georgia" w:hAnsi="Georgia" w:cs="Arial"/>
          <w:b/>
          <w:sz w:val="18"/>
          <w:szCs w:val="18"/>
        </w:rPr>
        <w:t xml:space="preserve"> 2021</w:t>
      </w:r>
    </w:p>
    <w:p w14:paraId="00E7F0D8" w14:textId="77777777" w:rsidR="00B221CB" w:rsidRPr="00432DDA" w:rsidRDefault="006434B1" w:rsidP="00B221CB">
      <w:p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 xml:space="preserve">Majors in Economics and Strategy &amp; </w:t>
      </w:r>
      <w:r w:rsidR="00121970" w:rsidRPr="00432DDA">
        <w:rPr>
          <w:rFonts w:ascii="Georgia" w:hAnsi="Georgia" w:cs="Arial"/>
          <w:sz w:val="18"/>
          <w:szCs w:val="18"/>
        </w:rPr>
        <w:t>Philosophy</w:t>
      </w:r>
      <w:r w:rsidRPr="00432DDA">
        <w:rPr>
          <w:rFonts w:ascii="Georgia" w:hAnsi="Georgia" w:cs="Arial"/>
          <w:sz w:val="18"/>
          <w:szCs w:val="18"/>
        </w:rPr>
        <w:t xml:space="preserve">, Minor in </w:t>
      </w:r>
      <w:r w:rsidR="00121970" w:rsidRPr="00432DDA">
        <w:rPr>
          <w:rFonts w:ascii="Georgia" w:hAnsi="Georgia" w:cs="Arial"/>
          <w:sz w:val="18"/>
          <w:szCs w:val="18"/>
        </w:rPr>
        <w:t>Computer Science</w:t>
      </w:r>
    </w:p>
    <w:p w14:paraId="7231F559" w14:textId="348A4E8B" w:rsidR="006434B1" w:rsidRPr="00432DDA" w:rsidRDefault="006434B1" w:rsidP="00B221CB">
      <w:p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b/>
          <w:sz w:val="18"/>
          <w:szCs w:val="18"/>
        </w:rPr>
        <w:t>NORTHSIDE COLLEGE PREPARATORY HIGH SCHOOL, Chicago IL</w:t>
      </w:r>
      <w:r w:rsidR="00432DDA" w:rsidRPr="00432DDA">
        <w:rPr>
          <w:rFonts w:ascii="Georgia" w:hAnsi="Georgia" w:cs="Arial"/>
          <w:b/>
          <w:sz w:val="18"/>
          <w:szCs w:val="18"/>
        </w:rPr>
        <w:t xml:space="preserve">        GPA: 5.15/4                                                                                      June 2017</w:t>
      </w:r>
    </w:p>
    <w:p w14:paraId="019E4555" w14:textId="6C7E09EA" w:rsidR="006434B1" w:rsidRPr="00432DDA" w:rsidRDefault="00F5615F" w:rsidP="00B221CB">
      <w:p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 xml:space="preserve">National AP Scholar, </w:t>
      </w:r>
      <w:r w:rsidR="006434B1" w:rsidRPr="00432DDA">
        <w:rPr>
          <w:rFonts w:ascii="Georgia" w:hAnsi="Georgia" w:cs="Arial"/>
          <w:sz w:val="18"/>
          <w:szCs w:val="18"/>
        </w:rPr>
        <w:t xml:space="preserve">Varsity </w:t>
      </w:r>
      <w:r w:rsidR="00432DDA" w:rsidRPr="00432DDA">
        <w:rPr>
          <w:rFonts w:ascii="Georgia" w:hAnsi="Georgia" w:cs="Arial"/>
          <w:sz w:val="18"/>
          <w:szCs w:val="18"/>
        </w:rPr>
        <w:t xml:space="preserve">16” </w:t>
      </w:r>
      <w:r w:rsidR="006434B1" w:rsidRPr="00432DDA">
        <w:rPr>
          <w:rFonts w:ascii="Georgia" w:hAnsi="Georgia" w:cs="Arial"/>
          <w:sz w:val="18"/>
          <w:szCs w:val="18"/>
        </w:rPr>
        <w:t>Softball, Varsity Bowling, Varsity Track and Field, Mu Alp</w:t>
      </w:r>
      <w:r w:rsidRPr="00432DDA">
        <w:rPr>
          <w:rFonts w:ascii="Georgia" w:hAnsi="Georgia" w:cs="Arial"/>
          <w:sz w:val="18"/>
          <w:szCs w:val="18"/>
        </w:rPr>
        <w:t>ha Theta, Chinese Honor Society</w:t>
      </w:r>
    </w:p>
    <w:p w14:paraId="2FD673DE" w14:textId="77777777" w:rsidR="00151498" w:rsidRPr="00432DDA" w:rsidRDefault="00151498" w:rsidP="0055694C">
      <w:pPr>
        <w:rPr>
          <w:rFonts w:ascii="Georgia" w:hAnsi="Georgia" w:cs="Arial"/>
          <w:b/>
          <w:sz w:val="18"/>
          <w:szCs w:val="18"/>
          <w:u w:val="single"/>
        </w:rPr>
      </w:pPr>
      <w:r w:rsidRPr="00432DDA">
        <w:rPr>
          <w:rFonts w:ascii="Georgia" w:hAnsi="Georgia" w:cs="Arial"/>
          <w:b/>
          <w:sz w:val="18"/>
          <w:szCs w:val="18"/>
          <w:u w:val="single"/>
        </w:rPr>
        <w:t>WORK EXPERIENCE</w:t>
      </w:r>
    </w:p>
    <w:p w14:paraId="5127E902" w14:textId="4CB26336" w:rsidR="00175C93" w:rsidRPr="00432DDA" w:rsidRDefault="00151498" w:rsidP="0055694C">
      <w:p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b/>
          <w:sz w:val="18"/>
          <w:szCs w:val="18"/>
        </w:rPr>
        <w:t>REVERB.COM, LLC</w:t>
      </w:r>
      <w:r w:rsidR="00B221CB" w:rsidRPr="00432DDA">
        <w:rPr>
          <w:rFonts w:ascii="Georgia" w:hAnsi="Georgia" w:cs="Arial"/>
          <w:b/>
          <w:sz w:val="18"/>
          <w:szCs w:val="18"/>
        </w:rPr>
        <w:t>, Chicago IL</w:t>
      </w:r>
      <w:r w:rsidR="00943378" w:rsidRPr="00432DDA">
        <w:rPr>
          <w:rFonts w:ascii="Georgia" w:hAnsi="Georgia" w:cs="Arial"/>
          <w:b/>
          <w:sz w:val="18"/>
          <w:szCs w:val="18"/>
        </w:rPr>
        <w:t xml:space="preserve">      </w:t>
      </w:r>
      <w:r w:rsidR="00943378" w:rsidRPr="00432DDA">
        <w:rPr>
          <w:rFonts w:ascii="Georgia" w:hAnsi="Georgia" w:cs="Arial"/>
          <w:b/>
          <w:sz w:val="18"/>
          <w:szCs w:val="18"/>
        </w:rPr>
        <w:tab/>
      </w:r>
      <w:r w:rsidR="00263447">
        <w:rPr>
          <w:rFonts w:ascii="Georgia" w:hAnsi="Georgia" w:cs="Arial"/>
          <w:b/>
          <w:sz w:val="18"/>
          <w:szCs w:val="18"/>
        </w:rPr>
        <w:tab/>
      </w:r>
      <w:r w:rsidR="00263447">
        <w:rPr>
          <w:rFonts w:ascii="Georgia" w:hAnsi="Georgia" w:cs="Arial"/>
          <w:b/>
          <w:sz w:val="18"/>
          <w:szCs w:val="18"/>
        </w:rPr>
        <w:tab/>
      </w:r>
      <w:r w:rsidR="00263447">
        <w:rPr>
          <w:rFonts w:ascii="Georgia" w:hAnsi="Georgia" w:cs="Arial"/>
          <w:b/>
          <w:sz w:val="18"/>
          <w:szCs w:val="18"/>
        </w:rPr>
        <w:tab/>
      </w:r>
      <w:r w:rsidR="00263447">
        <w:rPr>
          <w:rFonts w:ascii="Georgia" w:hAnsi="Georgia" w:cs="Arial"/>
          <w:b/>
          <w:sz w:val="18"/>
          <w:szCs w:val="18"/>
        </w:rPr>
        <w:tab/>
      </w:r>
      <w:r w:rsidR="00263447">
        <w:rPr>
          <w:rFonts w:ascii="Georgia" w:hAnsi="Georgia" w:cs="Arial"/>
          <w:b/>
          <w:sz w:val="18"/>
          <w:szCs w:val="18"/>
        </w:rPr>
        <w:tab/>
        <w:t xml:space="preserve">           </w:t>
      </w:r>
      <w:r w:rsidR="005450EE" w:rsidRPr="00432DDA">
        <w:rPr>
          <w:rFonts w:ascii="Georgia" w:hAnsi="Georgia" w:cs="Arial"/>
          <w:b/>
          <w:sz w:val="18"/>
          <w:szCs w:val="18"/>
        </w:rPr>
        <w:t>September</w:t>
      </w:r>
      <w:r w:rsidR="006434B1" w:rsidRPr="00432DDA">
        <w:rPr>
          <w:rFonts w:ascii="Georgia" w:hAnsi="Georgia" w:cs="Arial"/>
          <w:b/>
          <w:sz w:val="18"/>
          <w:szCs w:val="18"/>
        </w:rPr>
        <w:t xml:space="preserve"> 2014-</w:t>
      </w:r>
      <w:r w:rsidR="00B221CB" w:rsidRPr="00432DDA">
        <w:rPr>
          <w:rFonts w:ascii="Georgia" w:hAnsi="Georgia" w:cs="Arial"/>
          <w:b/>
          <w:sz w:val="18"/>
          <w:szCs w:val="18"/>
        </w:rPr>
        <w:t xml:space="preserve"> September </w:t>
      </w:r>
      <w:r w:rsidR="00E95A84" w:rsidRPr="00432DDA">
        <w:rPr>
          <w:rFonts w:ascii="Georgia" w:hAnsi="Georgia" w:cs="Arial"/>
          <w:b/>
          <w:sz w:val="18"/>
          <w:szCs w:val="18"/>
        </w:rPr>
        <w:t>2017</w:t>
      </w:r>
    </w:p>
    <w:p w14:paraId="6A77E0EB" w14:textId="77777777" w:rsidR="006C3207" w:rsidRPr="00432DDA" w:rsidRDefault="00B221CB" w:rsidP="00432DDA">
      <w:pPr>
        <w:spacing w:line="192" w:lineRule="auto"/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Reverb.com is the world’s largest third-party online marketplace for musical instruments, vinyl, and music production software.</w:t>
      </w:r>
    </w:p>
    <w:p w14:paraId="0322E382" w14:textId="1ED19CC4" w:rsidR="00151498" w:rsidRPr="00432DDA" w:rsidRDefault="00151498" w:rsidP="00432DDA">
      <w:pPr>
        <w:spacing w:line="192" w:lineRule="auto"/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i/>
          <w:sz w:val="18"/>
          <w:szCs w:val="18"/>
        </w:rPr>
        <w:t>Content and Inventory Intern</w:t>
      </w:r>
    </w:p>
    <w:p w14:paraId="6C7EB210" w14:textId="440B1754" w:rsidR="00063DE3" w:rsidRPr="00432DDA" w:rsidRDefault="007A45E9" w:rsidP="00063DE3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Pitched and developed university</w:t>
      </w:r>
      <w:r w:rsidR="00B221CB" w:rsidRPr="00432DDA">
        <w:rPr>
          <w:rFonts w:ascii="Georgia" w:hAnsi="Georgia" w:cs="Arial"/>
          <w:sz w:val="18"/>
          <w:szCs w:val="18"/>
        </w:rPr>
        <w:t>-</w:t>
      </w:r>
      <w:r w:rsidRPr="00432DDA">
        <w:rPr>
          <w:rFonts w:ascii="Georgia" w:hAnsi="Georgia" w:cs="Arial"/>
          <w:sz w:val="18"/>
          <w:szCs w:val="18"/>
        </w:rPr>
        <w:t xml:space="preserve">affiliated student discount model </w:t>
      </w:r>
      <w:r w:rsidR="00A83FCF" w:rsidRPr="00432DDA">
        <w:rPr>
          <w:rFonts w:ascii="Georgia" w:hAnsi="Georgia" w:cs="Arial"/>
          <w:sz w:val="18"/>
          <w:szCs w:val="18"/>
        </w:rPr>
        <w:t>currently pilot</w:t>
      </w:r>
      <w:r w:rsidR="00063DE3" w:rsidRPr="00432DDA">
        <w:rPr>
          <w:rFonts w:ascii="Georgia" w:hAnsi="Georgia" w:cs="Arial"/>
          <w:sz w:val="18"/>
          <w:szCs w:val="18"/>
        </w:rPr>
        <w:t xml:space="preserve">ing @ </w:t>
      </w:r>
      <w:hyperlink r:id="rId9" w:history="1">
        <w:r w:rsidR="00063DE3" w:rsidRPr="00432DDA">
          <w:rPr>
            <w:rStyle w:val="Hyperlink"/>
            <w:rFonts w:ascii="Georgia" w:hAnsi="Georgia" w:cs="Arial"/>
            <w:sz w:val="18"/>
            <w:szCs w:val="18"/>
          </w:rPr>
          <w:t>https://reverb.com/page/wustltest</w:t>
        </w:r>
      </w:hyperlink>
      <w:r w:rsidR="00063DE3" w:rsidRPr="00432DDA">
        <w:rPr>
          <w:rFonts w:ascii="Georgia" w:hAnsi="Georgia" w:cs="Arial"/>
          <w:sz w:val="18"/>
          <w:szCs w:val="18"/>
        </w:rPr>
        <w:t xml:space="preserve"> </w:t>
      </w:r>
    </w:p>
    <w:p w14:paraId="538206BA" w14:textId="683C14EA" w:rsidR="00063DE3" w:rsidRPr="00432DDA" w:rsidRDefault="00063DE3" w:rsidP="00063DE3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 xml:space="preserve">Served as in-house expert on vintage guitars, addressing potential counterfeits and assisting customer service </w:t>
      </w:r>
      <w:r w:rsidR="00263447">
        <w:rPr>
          <w:rFonts w:ascii="Georgia" w:hAnsi="Georgia" w:cs="Arial"/>
          <w:sz w:val="18"/>
          <w:szCs w:val="18"/>
        </w:rPr>
        <w:t xml:space="preserve">and the content team </w:t>
      </w:r>
      <w:r w:rsidRPr="00432DDA">
        <w:rPr>
          <w:rFonts w:ascii="Georgia" w:hAnsi="Georgia" w:cs="Arial"/>
          <w:sz w:val="18"/>
          <w:szCs w:val="18"/>
        </w:rPr>
        <w:t>with inventory-related questions</w:t>
      </w:r>
    </w:p>
    <w:p w14:paraId="3E48E22A" w14:textId="77777777" w:rsidR="00063DE3" w:rsidRPr="00432DDA" w:rsidRDefault="00063DE3" w:rsidP="00063DE3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Audited and organized sales information from on-site transactions to build back-end pricing data</w:t>
      </w:r>
    </w:p>
    <w:p w14:paraId="0D1941DF" w14:textId="6DD574B0" w:rsidR="00420E7B" w:rsidRPr="00432DDA" w:rsidRDefault="00263447" w:rsidP="0055694C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Published five articles as a freelance content contributor</w:t>
      </w:r>
    </w:p>
    <w:p w14:paraId="1D00CEF9" w14:textId="77777777" w:rsidR="00420E7B" w:rsidRPr="00432DDA" w:rsidRDefault="00151498" w:rsidP="0055694C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Affixed UPC information to backlogged inventory</w:t>
      </w:r>
    </w:p>
    <w:p w14:paraId="4310DA75" w14:textId="77777777" w:rsidR="00151498" w:rsidRPr="00432DDA" w:rsidRDefault="00151498" w:rsidP="0055694C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Developed and wrote copy for on-site product-specific Price Guides and Comparison Shopping Pages</w:t>
      </w:r>
    </w:p>
    <w:p w14:paraId="78999696" w14:textId="60C5F147" w:rsidR="006434B1" w:rsidRPr="00432DDA" w:rsidRDefault="006434B1" w:rsidP="0055694C">
      <w:pPr>
        <w:pStyle w:val="ListParagraph"/>
        <w:numPr>
          <w:ilvl w:val="0"/>
          <w:numId w:val="20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Directed and produced recruiting video with team</w:t>
      </w:r>
      <w:r w:rsidR="00263447">
        <w:rPr>
          <w:rFonts w:ascii="Georgia" w:hAnsi="Georgia" w:cs="Arial"/>
          <w:sz w:val="18"/>
          <w:szCs w:val="18"/>
        </w:rPr>
        <w:t xml:space="preserve"> of interns</w:t>
      </w:r>
    </w:p>
    <w:p w14:paraId="373301C3" w14:textId="61D4F452" w:rsidR="006434B1" w:rsidRPr="00432DDA" w:rsidRDefault="00B221CB" w:rsidP="0055694C">
      <w:p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b/>
          <w:sz w:val="18"/>
          <w:szCs w:val="18"/>
        </w:rPr>
        <w:t xml:space="preserve">PERSONAL MUSICAL INSTRUMENT SALES        </w:t>
      </w:r>
      <w:r w:rsidR="005450EE" w:rsidRPr="00432DDA">
        <w:rPr>
          <w:rFonts w:ascii="Georgia" w:hAnsi="Georgia" w:cs="Arial"/>
          <w:b/>
          <w:sz w:val="18"/>
          <w:szCs w:val="18"/>
        </w:rPr>
        <w:t xml:space="preserve">                                                                             </w:t>
      </w:r>
      <w:r w:rsidR="00432DDA" w:rsidRPr="00432DDA">
        <w:rPr>
          <w:rFonts w:ascii="Georgia" w:hAnsi="Georgia" w:cs="Arial"/>
          <w:b/>
          <w:sz w:val="18"/>
          <w:szCs w:val="18"/>
        </w:rPr>
        <w:t xml:space="preserve">                       </w:t>
      </w:r>
      <w:r w:rsidR="005450EE" w:rsidRPr="00432DDA">
        <w:rPr>
          <w:rFonts w:ascii="Georgia" w:hAnsi="Georgia" w:cs="Arial"/>
          <w:b/>
          <w:sz w:val="18"/>
          <w:szCs w:val="18"/>
        </w:rPr>
        <w:t xml:space="preserve">           </w:t>
      </w:r>
      <w:r w:rsidR="006434B1" w:rsidRPr="00432DDA">
        <w:rPr>
          <w:rFonts w:ascii="Georgia" w:hAnsi="Georgia" w:cs="Arial"/>
          <w:b/>
          <w:sz w:val="18"/>
          <w:szCs w:val="18"/>
        </w:rPr>
        <w:t>2013-Present</w:t>
      </w:r>
    </w:p>
    <w:p w14:paraId="3AD766B0" w14:textId="1FFC3224" w:rsidR="006434B1" w:rsidRPr="00432DDA" w:rsidRDefault="00063DE3" w:rsidP="0055694C">
      <w:pPr>
        <w:pStyle w:val="ListParagraph"/>
        <w:numPr>
          <w:ilvl w:val="0"/>
          <w:numId w:val="21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My virtual Reverb Store generated over</w:t>
      </w:r>
      <w:r w:rsidR="006434B1" w:rsidRPr="00432DDA">
        <w:rPr>
          <w:rFonts w:ascii="Georgia" w:hAnsi="Georgia" w:cs="Arial"/>
          <w:sz w:val="18"/>
          <w:szCs w:val="18"/>
        </w:rPr>
        <w:t xml:space="preserve"> $50,000</w:t>
      </w:r>
      <w:r w:rsidR="00263447">
        <w:rPr>
          <w:rFonts w:ascii="Georgia" w:hAnsi="Georgia" w:cs="Arial"/>
          <w:sz w:val="18"/>
          <w:szCs w:val="18"/>
        </w:rPr>
        <w:t xml:space="preserve"> </w:t>
      </w:r>
      <w:r w:rsidR="006434B1" w:rsidRPr="00432DDA">
        <w:rPr>
          <w:rFonts w:ascii="Georgia" w:hAnsi="Georgia" w:cs="Arial"/>
          <w:sz w:val="18"/>
          <w:szCs w:val="18"/>
        </w:rPr>
        <w:t>in</w:t>
      </w:r>
      <w:r w:rsidRPr="00432DDA">
        <w:rPr>
          <w:rFonts w:ascii="Georgia" w:hAnsi="Georgia" w:cs="Arial"/>
          <w:sz w:val="18"/>
          <w:szCs w:val="18"/>
        </w:rPr>
        <w:t xml:space="preserve"> s</w:t>
      </w:r>
      <w:r w:rsidR="005B1850" w:rsidRPr="00432DDA">
        <w:rPr>
          <w:rFonts w:ascii="Georgia" w:hAnsi="Georgia" w:cs="Arial"/>
          <w:sz w:val="18"/>
          <w:szCs w:val="18"/>
        </w:rPr>
        <w:t xml:space="preserve">ales </w:t>
      </w:r>
      <w:r w:rsidR="00B221CB" w:rsidRPr="00432DDA">
        <w:rPr>
          <w:rFonts w:ascii="Georgia" w:hAnsi="Georgia" w:cs="Arial"/>
          <w:sz w:val="18"/>
          <w:szCs w:val="18"/>
        </w:rPr>
        <w:t>in 2017 @</w:t>
      </w:r>
      <w:r w:rsidR="005B1850" w:rsidRPr="00432DDA">
        <w:rPr>
          <w:rFonts w:ascii="Georgia" w:hAnsi="Georgia" w:cs="Arial"/>
          <w:sz w:val="18"/>
          <w:szCs w:val="18"/>
        </w:rPr>
        <w:t xml:space="preserve"> </w:t>
      </w:r>
      <w:r w:rsidR="006434B1" w:rsidRPr="00432DDA">
        <w:rPr>
          <w:rFonts w:ascii="Georgia" w:hAnsi="Georgia" w:cs="Arial"/>
          <w:sz w:val="18"/>
          <w:szCs w:val="18"/>
        </w:rPr>
        <w:t>reverb.com/shop/gear-outlet-5</w:t>
      </w:r>
    </w:p>
    <w:p w14:paraId="748B4766" w14:textId="77777777" w:rsidR="006434B1" w:rsidRPr="00432DDA" w:rsidRDefault="005B1850" w:rsidP="0055694C">
      <w:pPr>
        <w:pStyle w:val="ListParagraph"/>
        <w:numPr>
          <w:ilvl w:val="0"/>
          <w:numId w:val="21"/>
        </w:num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 xml:space="preserve">Investing revenue </w:t>
      </w:r>
      <w:r w:rsidR="006434B1" w:rsidRPr="00432DDA">
        <w:rPr>
          <w:rFonts w:ascii="Georgia" w:hAnsi="Georgia" w:cs="Arial"/>
          <w:sz w:val="18"/>
          <w:szCs w:val="18"/>
        </w:rPr>
        <w:t>toward acquiring new inventory</w:t>
      </w:r>
      <w:r w:rsidRPr="00432DDA">
        <w:rPr>
          <w:rFonts w:ascii="Georgia" w:hAnsi="Georgia" w:cs="Arial"/>
          <w:sz w:val="18"/>
          <w:szCs w:val="18"/>
        </w:rPr>
        <w:t xml:space="preserve"> and college tuition</w:t>
      </w:r>
    </w:p>
    <w:p w14:paraId="4C3EB8F3" w14:textId="5AC44178" w:rsidR="00B221CB" w:rsidRPr="00432DDA" w:rsidRDefault="00B221CB" w:rsidP="00B221CB">
      <w:pPr>
        <w:rPr>
          <w:rFonts w:ascii="Georgia" w:hAnsi="Georgia" w:cs="Arial"/>
          <w:b/>
          <w:sz w:val="18"/>
          <w:szCs w:val="18"/>
        </w:rPr>
      </w:pPr>
      <w:r w:rsidRPr="00432DDA">
        <w:rPr>
          <w:rFonts w:ascii="Georgia" w:hAnsi="Georgia" w:cs="Arial"/>
          <w:b/>
          <w:sz w:val="18"/>
          <w:szCs w:val="18"/>
        </w:rPr>
        <w:t xml:space="preserve">SHARING WITH A PURPOSE, St. Louis MO </w:t>
      </w:r>
      <w:r w:rsidRPr="00432DDA">
        <w:rPr>
          <w:rFonts w:ascii="Georgia" w:hAnsi="Georgia" w:cs="Arial"/>
          <w:b/>
          <w:sz w:val="18"/>
          <w:szCs w:val="18"/>
        </w:rPr>
        <w:tab/>
      </w:r>
      <w:r w:rsidRPr="00432DDA">
        <w:rPr>
          <w:rFonts w:ascii="Georgia" w:hAnsi="Georgia" w:cs="Arial"/>
          <w:b/>
          <w:sz w:val="18"/>
          <w:szCs w:val="18"/>
        </w:rPr>
        <w:tab/>
      </w:r>
      <w:r w:rsidRPr="00432DDA">
        <w:rPr>
          <w:rFonts w:ascii="Georgia" w:hAnsi="Georgia" w:cs="Arial"/>
          <w:b/>
          <w:sz w:val="18"/>
          <w:szCs w:val="18"/>
        </w:rPr>
        <w:tab/>
      </w:r>
      <w:r w:rsidRPr="00432DDA">
        <w:rPr>
          <w:rFonts w:ascii="Georgia" w:hAnsi="Georgia" w:cs="Arial"/>
          <w:b/>
          <w:sz w:val="18"/>
          <w:szCs w:val="18"/>
        </w:rPr>
        <w:tab/>
      </w:r>
      <w:r w:rsidRPr="00432DDA">
        <w:rPr>
          <w:rFonts w:ascii="Georgia" w:hAnsi="Georgia" w:cs="Arial"/>
          <w:b/>
          <w:sz w:val="18"/>
          <w:szCs w:val="18"/>
        </w:rPr>
        <w:tab/>
      </w:r>
      <w:r w:rsidRPr="00432DDA">
        <w:rPr>
          <w:rFonts w:ascii="Georgia" w:hAnsi="Georgia" w:cs="Arial"/>
          <w:b/>
          <w:sz w:val="18"/>
          <w:szCs w:val="18"/>
        </w:rPr>
        <w:tab/>
      </w:r>
      <w:r w:rsidR="00432DDA" w:rsidRPr="00432DDA">
        <w:rPr>
          <w:rFonts w:ascii="Georgia" w:hAnsi="Georgia" w:cs="Arial"/>
          <w:b/>
          <w:sz w:val="18"/>
          <w:szCs w:val="18"/>
        </w:rPr>
        <w:t xml:space="preserve">                               </w:t>
      </w:r>
      <w:r w:rsidRPr="00432DDA">
        <w:rPr>
          <w:rFonts w:ascii="Georgia" w:hAnsi="Georgia" w:cs="Arial"/>
          <w:b/>
          <w:sz w:val="18"/>
          <w:szCs w:val="18"/>
        </w:rPr>
        <w:tab/>
        <w:t xml:space="preserve"> </w:t>
      </w:r>
      <w:r w:rsidR="00432DDA" w:rsidRPr="00432DDA">
        <w:rPr>
          <w:rFonts w:ascii="Georgia" w:hAnsi="Georgia" w:cs="Arial"/>
          <w:b/>
          <w:sz w:val="18"/>
          <w:szCs w:val="18"/>
        </w:rPr>
        <w:t xml:space="preserve">    </w:t>
      </w:r>
      <w:r w:rsidRPr="00432DDA">
        <w:rPr>
          <w:rFonts w:ascii="Georgia" w:hAnsi="Georgia" w:cs="Arial"/>
          <w:b/>
          <w:sz w:val="18"/>
          <w:szCs w:val="18"/>
        </w:rPr>
        <w:t>2017-Present</w:t>
      </w:r>
    </w:p>
    <w:p w14:paraId="78198B23" w14:textId="1F220C2F" w:rsidR="00B221CB" w:rsidRPr="00432DDA" w:rsidRDefault="00B221CB" w:rsidP="00B221CB">
      <w:p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Sharing With A Purpose (SWAP) is Washington University’s only student-run 501(c)(3) registered non-profit that recirculates used clothing, school supplies, and appliances throughout the community</w:t>
      </w:r>
      <w:r w:rsidR="006C3207" w:rsidRPr="00432DDA">
        <w:rPr>
          <w:rFonts w:ascii="Georgia" w:hAnsi="Georgia" w:cs="Arial"/>
          <w:sz w:val="18"/>
          <w:szCs w:val="18"/>
        </w:rPr>
        <w:t xml:space="preserve"> through appliance sales at the beginning and end of semesters and at their everything-is-always-free on-campus storefront</w:t>
      </w:r>
      <w:r w:rsidR="002872A4">
        <w:rPr>
          <w:rFonts w:ascii="Georgia" w:hAnsi="Georgia" w:cs="Arial"/>
          <w:sz w:val="18"/>
          <w:szCs w:val="18"/>
        </w:rPr>
        <w:t>.</w:t>
      </w:r>
    </w:p>
    <w:p w14:paraId="3FDD7063" w14:textId="3B7EA689" w:rsidR="006C3207" w:rsidRPr="00432DDA" w:rsidRDefault="006C3207" w:rsidP="00B221CB">
      <w:pPr>
        <w:rPr>
          <w:rFonts w:ascii="Georgia" w:hAnsi="Georgia" w:cs="Arial"/>
          <w:i/>
          <w:sz w:val="18"/>
          <w:szCs w:val="18"/>
        </w:rPr>
      </w:pPr>
      <w:r w:rsidRPr="00432DDA">
        <w:rPr>
          <w:rFonts w:ascii="Georgia" w:hAnsi="Georgia" w:cs="Arial"/>
          <w:i/>
          <w:sz w:val="18"/>
          <w:szCs w:val="18"/>
        </w:rPr>
        <w:t>Business Development Intern</w:t>
      </w:r>
    </w:p>
    <w:p w14:paraId="04C7AD37" w14:textId="1E1D7D06" w:rsidR="006C3207" w:rsidRPr="00432DDA" w:rsidRDefault="006C3207" w:rsidP="006C3207">
      <w:pPr>
        <w:pStyle w:val="ListParagraph"/>
        <w:numPr>
          <w:ilvl w:val="0"/>
          <w:numId w:val="23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Currently spearheading back-end database redesign with help from the Washington University Computer Science department</w:t>
      </w:r>
    </w:p>
    <w:p w14:paraId="6C5208CC" w14:textId="785D4440" w:rsidR="006C3207" w:rsidRPr="00432DDA" w:rsidRDefault="006C3207" w:rsidP="006C3207">
      <w:pPr>
        <w:pStyle w:val="ListParagraph"/>
        <w:numPr>
          <w:ilvl w:val="0"/>
          <w:numId w:val="23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Assist customers at storefront for three hours a week, including closing storefront at end of shift</w:t>
      </w:r>
    </w:p>
    <w:p w14:paraId="7446C1BD" w14:textId="77777777" w:rsidR="006434B1" w:rsidRPr="00432DDA" w:rsidRDefault="006434B1" w:rsidP="0055694C">
      <w:pPr>
        <w:rPr>
          <w:rFonts w:ascii="Georgia" w:hAnsi="Georgia" w:cs="Arial"/>
          <w:b/>
          <w:sz w:val="18"/>
          <w:szCs w:val="18"/>
          <w:u w:val="single"/>
        </w:rPr>
      </w:pPr>
      <w:r w:rsidRPr="00432DDA">
        <w:rPr>
          <w:rFonts w:ascii="Georgia" w:hAnsi="Georgia" w:cs="Arial"/>
          <w:b/>
          <w:sz w:val="18"/>
          <w:szCs w:val="18"/>
          <w:u w:val="single"/>
        </w:rPr>
        <w:t>ACTIVITIES</w:t>
      </w:r>
    </w:p>
    <w:p w14:paraId="624C006B" w14:textId="183BC670" w:rsidR="006C3207" w:rsidRPr="00432DDA" w:rsidRDefault="00067E57" w:rsidP="007A0642">
      <w:pPr>
        <w:pStyle w:val="ListParagraph"/>
        <w:numPr>
          <w:ilvl w:val="0"/>
          <w:numId w:val="22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Kids on Campus Sketch Comedy</w:t>
      </w:r>
      <w:r w:rsidR="006C3207" w:rsidRPr="00432DDA">
        <w:rPr>
          <w:rFonts w:ascii="Georgia" w:hAnsi="Georgia" w:cs="Arial"/>
          <w:sz w:val="18"/>
          <w:szCs w:val="18"/>
        </w:rPr>
        <w:t>:</w:t>
      </w:r>
      <w:r w:rsidRPr="00432DDA">
        <w:rPr>
          <w:rFonts w:ascii="Georgia" w:hAnsi="Georgia" w:cs="Arial"/>
          <w:sz w:val="18"/>
          <w:szCs w:val="18"/>
        </w:rPr>
        <w:t xml:space="preserve"> House Band</w:t>
      </w:r>
      <w:r w:rsidR="006C3207" w:rsidRPr="00432DDA">
        <w:rPr>
          <w:rFonts w:ascii="Georgia" w:hAnsi="Georgia" w:cs="Arial"/>
          <w:sz w:val="18"/>
          <w:szCs w:val="18"/>
        </w:rPr>
        <w:t xml:space="preserve"> (bass and guitar), writing potential material for upcoming show</w:t>
      </w:r>
    </w:p>
    <w:p w14:paraId="5511565E" w14:textId="77777777" w:rsidR="006C3207" w:rsidRPr="00432DDA" w:rsidRDefault="007A0642" w:rsidP="007A0642">
      <w:pPr>
        <w:pStyle w:val="ListParagraph"/>
        <w:numPr>
          <w:ilvl w:val="0"/>
          <w:numId w:val="22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Sharing With A Purpose (SWAP</w:t>
      </w:r>
      <w:r w:rsidR="006C3207" w:rsidRPr="00432DDA">
        <w:rPr>
          <w:rFonts w:ascii="Georgia" w:hAnsi="Georgia" w:cs="Arial"/>
          <w:sz w:val="18"/>
          <w:szCs w:val="18"/>
        </w:rPr>
        <w:t>)</w:t>
      </w:r>
      <w:r w:rsidRPr="00432DDA">
        <w:rPr>
          <w:rFonts w:ascii="Georgia" w:hAnsi="Georgia" w:cs="Arial"/>
          <w:sz w:val="18"/>
          <w:szCs w:val="18"/>
        </w:rPr>
        <w:t xml:space="preserve"> </w:t>
      </w:r>
    </w:p>
    <w:p w14:paraId="782B54E5" w14:textId="5C52EC8D" w:rsidR="006C3207" w:rsidRPr="00432DDA" w:rsidRDefault="007A0642" w:rsidP="007A0642">
      <w:pPr>
        <w:pStyle w:val="ListParagraph"/>
        <w:numPr>
          <w:ilvl w:val="0"/>
          <w:numId w:val="22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Mariachi Band</w:t>
      </w:r>
      <w:r w:rsidR="006C3207" w:rsidRPr="00432DDA">
        <w:rPr>
          <w:rFonts w:ascii="Georgia" w:hAnsi="Georgia" w:cs="Arial"/>
          <w:sz w:val="18"/>
          <w:szCs w:val="18"/>
        </w:rPr>
        <w:t>: Guitarron player</w:t>
      </w:r>
    </w:p>
    <w:p w14:paraId="1C54E8DD" w14:textId="3B00FB80" w:rsidR="006C3207" w:rsidRPr="00432DDA" w:rsidRDefault="005450EE" w:rsidP="007A0642">
      <w:pPr>
        <w:pStyle w:val="ListParagraph"/>
        <w:numPr>
          <w:ilvl w:val="0"/>
          <w:numId w:val="22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Performing Musicians</w:t>
      </w:r>
      <w:r w:rsidR="00665AE8">
        <w:rPr>
          <w:rFonts w:ascii="Georgia" w:hAnsi="Georgia" w:cs="Arial"/>
          <w:sz w:val="18"/>
          <w:szCs w:val="18"/>
        </w:rPr>
        <w:t>’</w:t>
      </w:r>
      <w:bookmarkStart w:id="0" w:name="_GoBack"/>
      <w:bookmarkEnd w:id="0"/>
      <w:r w:rsidRPr="00432DDA">
        <w:rPr>
          <w:rFonts w:ascii="Georgia" w:hAnsi="Georgia" w:cs="Arial"/>
          <w:sz w:val="18"/>
          <w:szCs w:val="18"/>
        </w:rPr>
        <w:t xml:space="preserve"> Resource</w:t>
      </w:r>
      <w:r w:rsidR="005B1850" w:rsidRPr="00432DDA">
        <w:rPr>
          <w:rFonts w:ascii="Georgia" w:hAnsi="Georgia" w:cs="Arial"/>
          <w:sz w:val="18"/>
          <w:szCs w:val="18"/>
        </w:rPr>
        <w:t xml:space="preserve"> Group</w:t>
      </w:r>
      <w:r w:rsidR="006C3207" w:rsidRPr="00432DDA">
        <w:rPr>
          <w:rFonts w:ascii="Georgia" w:hAnsi="Georgia" w:cs="Arial"/>
          <w:sz w:val="18"/>
          <w:szCs w:val="18"/>
        </w:rPr>
        <w:t>: contribute personal instruments to production products among student bands on campus</w:t>
      </w:r>
    </w:p>
    <w:p w14:paraId="59836958" w14:textId="3BFEDD95" w:rsidR="007A0642" w:rsidRPr="00432DDA" w:rsidRDefault="006C3207" w:rsidP="007A0642">
      <w:pPr>
        <w:pStyle w:val="ListParagraph"/>
        <w:numPr>
          <w:ilvl w:val="0"/>
          <w:numId w:val="22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Bassist for Student Band (</w:t>
      </w:r>
      <w:r w:rsidRPr="00432DDA">
        <w:rPr>
          <w:rFonts w:ascii="Georgia" w:hAnsi="Georgia" w:cs="Arial"/>
          <w:i/>
          <w:sz w:val="18"/>
          <w:szCs w:val="18"/>
        </w:rPr>
        <w:t>Doug Addicts</w:t>
      </w:r>
      <w:r w:rsidRPr="00432DDA">
        <w:rPr>
          <w:rFonts w:ascii="Georgia" w:hAnsi="Georgia" w:cs="Arial"/>
          <w:sz w:val="18"/>
          <w:szCs w:val="18"/>
        </w:rPr>
        <w:t>)</w:t>
      </w:r>
    </w:p>
    <w:p w14:paraId="3B877518" w14:textId="5DCCA409" w:rsidR="006C3207" w:rsidRPr="00432DDA" w:rsidRDefault="006C3207" w:rsidP="007A0642">
      <w:pPr>
        <w:pStyle w:val="ListParagraph"/>
        <w:numPr>
          <w:ilvl w:val="0"/>
          <w:numId w:val="22"/>
        </w:numPr>
        <w:rPr>
          <w:rFonts w:ascii="Georgia" w:hAnsi="Georgia" w:cs="Arial"/>
          <w:sz w:val="18"/>
          <w:szCs w:val="18"/>
        </w:rPr>
      </w:pPr>
      <w:r w:rsidRPr="00432DDA">
        <w:rPr>
          <w:rFonts w:ascii="Georgia" w:hAnsi="Georgia" w:cs="Arial"/>
          <w:sz w:val="18"/>
          <w:szCs w:val="18"/>
        </w:rPr>
        <w:t>Jazz Combo: bass guitar</w:t>
      </w:r>
    </w:p>
    <w:p w14:paraId="216D2E36" w14:textId="77777777" w:rsidR="005450EE" w:rsidRPr="00432DDA" w:rsidRDefault="005450EE" w:rsidP="0055694C">
      <w:pPr>
        <w:rPr>
          <w:rFonts w:ascii="Georgia" w:hAnsi="Georgia" w:cs="Arial"/>
          <w:b/>
          <w:sz w:val="18"/>
          <w:szCs w:val="18"/>
          <w:u w:val="single"/>
        </w:rPr>
      </w:pPr>
      <w:r w:rsidRPr="00432DDA">
        <w:rPr>
          <w:rFonts w:ascii="Georgia" w:hAnsi="Georgia" w:cs="Arial"/>
          <w:b/>
          <w:sz w:val="18"/>
          <w:szCs w:val="18"/>
          <w:u w:val="single"/>
        </w:rPr>
        <w:t>SKILLS</w:t>
      </w:r>
      <w:r w:rsidR="00F5615F" w:rsidRPr="00432DDA">
        <w:rPr>
          <w:rFonts w:ascii="Georgia" w:hAnsi="Georgia" w:cs="Arial"/>
          <w:b/>
          <w:sz w:val="18"/>
          <w:szCs w:val="18"/>
          <w:u w:val="single"/>
        </w:rPr>
        <w:t>/INTERESTS</w:t>
      </w:r>
    </w:p>
    <w:p w14:paraId="74928DE7" w14:textId="46A7DB1E" w:rsidR="005450EE" w:rsidRPr="00432DDA" w:rsidRDefault="005450EE" w:rsidP="0055694C">
      <w:pPr>
        <w:pStyle w:val="ListParagraph"/>
        <w:numPr>
          <w:ilvl w:val="0"/>
          <w:numId w:val="22"/>
        </w:numPr>
        <w:rPr>
          <w:rFonts w:ascii="Georgia" w:hAnsi="Georgia" w:cs="Arial"/>
          <w:b/>
          <w:sz w:val="18"/>
          <w:szCs w:val="18"/>
          <w:u w:val="single"/>
        </w:rPr>
      </w:pPr>
      <w:r w:rsidRPr="00432DDA">
        <w:rPr>
          <w:rFonts w:ascii="Georgia" w:hAnsi="Georgia" w:cs="Arial"/>
          <w:i/>
          <w:sz w:val="18"/>
          <w:szCs w:val="18"/>
        </w:rPr>
        <w:t>Computer Skills</w:t>
      </w:r>
      <w:r w:rsidRPr="00432DDA">
        <w:rPr>
          <w:rFonts w:ascii="Georgia" w:hAnsi="Georgia" w:cs="Arial"/>
          <w:sz w:val="18"/>
          <w:szCs w:val="18"/>
        </w:rPr>
        <w:t xml:space="preserve">—Java, HTML, CSS, Photoshop, Ableton Live, GIMP, </w:t>
      </w:r>
      <w:r w:rsidR="006C3207" w:rsidRPr="00432DDA">
        <w:rPr>
          <w:rFonts w:ascii="Georgia" w:hAnsi="Georgia" w:cs="Arial"/>
          <w:sz w:val="18"/>
          <w:szCs w:val="18"/>
        </w:rPr>
        <w:t>Office Suite</w:t>
      </w:r>
      <w:r w:rsidRPr="00432DDA">
        <w:rPr>
          <w:rFonts w:ascii="Georgia" w:hAnsi="Georgia" w:cs="Arial"/>
          <w:sz w:val="18"/>
          <w:szCs w:val="18"/>
        </w:rPr>
        <w:t>, Basecamp, Slack, Trello, Chartio</w:t>
      </w:r>
    </w:p>
    <w:p w14:paraId="0896A149" w14:textId="6152466C" w:rsidR="00F431F4" w:rsidRPr="00432DDA" w:rsidRDefault="005450EE" w:rsidP="005B1850">
      <w:pPr>
        <w:pStyle w:val="ListParagraph"/>
        <w:numPr>
          <w:ilvl w:val="0"/>
          <w:numId w:val="22"/>
        </w:numPr>
        <w:rPr>
          <w:rFonts w:ascii="Georgia" w:hAnsi="Georgia" w:cs="Arial"/>
          <w:b/>
          <w:sz w:val="18"/>
          <w:szCs w:val="18"/>
          <w:u w:val="single"/>
        </w:rPr>
      </w:pPr>
      <w:r w:rsidRPr="00432DDA">
        <w:rPr>
          <w:rFonts w:ascii="Georgia" w:hAnsi="Georgia" w:cs="Arial"/>
          <w:i/>
          <w:sz w:val="18"/>
          <w:szCs w:val="18"/>
        </w:rPr>
        <w:t>Interests—</w:t>
      </w:r>
      <w:r w:rsidRPr="00432DDA">
        <w:rPr>
          <w:rFonts w:ascii="Georgia" w:hAnsi="Georgia" w:cs="Arial"/>
          <w:sz w:val="18"/>
          <w:szCs w:val="18"/>
        </w:rPr>
        <w:t>Guitar, Bass Guitar, Trumpet, Vocals,</w:t>
      </w:r>
      <w:r w:rsidR="006C3207" w:rsidRPr="00432DDA">
        <w:rPr>
          <w:rFonts w:ascii="Georgia" w:hAnsi="Georgia" w:cs="Arial"/>
          <w:sz w:val="18"/>
          <w:szCs w:val="18"/>
        </w:rPr>
        <w:t xml:space="preserve"> Music Production,</w:t>
      </w:r>
      <w:r w:rsidRPr="00432DDA">
        <w:rPr>
          <w:rFonts w:ascii="Georgia" w:hAnsi="Georgia" w:cs="Arial"/>
          <w:sz w:val="18"/>
          <w:szCs w:val="18"/>
        </w:rPr>
        <w:t xml:space="preserve"> Running, Cycling</w:t>
      </w:r>
      <w:r w:rsidR="00432DDA" w:rsidRPr="00432DDA">
        <w:rPr>
          <w:rFonts w:ascii="Georgia" w:hAnsi="Georgia" w:cs="Arial"/>
          <w:sz w:val="18"/>
          <w:szCs w:val="18"/>
        </w:rPr>
        <w:t>, Photography</w:t>
      </w:r>
    </w:p>
    <w:sectPr w:rsidR="00F431F4" w:rsidRPr="00432DDA" w:rsidSect="002872A4">
      <w:footerReference w:type="default" r:id="rId10"/>
      <w:pgSz w:w="12240" w:h="15840"/>
      <w:pgMar w:top="245" w:right="720" w:bottom="24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292E1" w14:textId="77777777" w:rsidR="00787733" w:rsidRDefault="00787733" w:rsidP="008C4A27">
      <w:pPr>
        <w:spacing w:after="0"/>
      </w:pPr>
      <w:r>
        <w:separator/>
      </w:r>
    </w:p>
  </w:endnote>
  <w:endnote w:type="continuationSeparator" w:id="0">
    <w:p w14:paraId="6FE25496" w14:textId="77777777" w:rsidR="00787733" w:rsidRDefault="00787733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2F7" w14:textId="5690A8EE" w:rsidR="0055694C" w:rsidRDefault="0055694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34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1C37A" w14:textId="77777777" w:rsidR="00787733" w:rsidRDefault="00787733" w:rsidP="008C4A27">
      <w:pPr>
        <w:spacing w:after="0"/>
      </w:pPr>
      <w:r>
        <w:separator/>
      </w:r>
    </w:p>
  </w:footnote>
  <w:footnote w:type="continuationSeparator" w:id="0">
    <w:p w14:paraId="769874E0" w14:textId="77777777" w:rsidR="00787733" w:rsidRDefault="00787733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402B8"/>
    <w:multiLevelType w:val="hybridMultilevel"/>
    <w:tmpl w:val="6DDACFB4"/>
    <w:lvl w:ilvl="0" w:tplc="84844ADC">
      <w:start w:val="77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E177ED"/>
    <w:multiLevelType w:val="hybridMultilevel"/>
    <w:tmpl w:val="2696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2A25DF"/>
    <w:multiLevelType w:val="hybridMultilevel"/>
    <w:tmpl w:val="879C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50EC2"/>
    <w:multiLevelType w:val="hybridMultilevel"/>
    <w:tmpl w:val="9860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612D0D"/>
    <w:multiLevelType w:val="hybridMultilevel"/>
    <w:tmpl w:val="FCDC05EC"/>
    <w:lvl w:ilvl="0" w:tplc="84844ADC">
      <w:start w:val="77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A5960"/>
    <w:multiLevelType w:val="hybridMultilevel"/>
    <w:tmpl w:val="FD90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73AEF"/>
    <w:multiLevelType w:val="hybridMultilevel"/>
    <w:tmpl w:val="33BE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B008E"/>
    <w:multiLevelType w:val="hybridMultilevel"/>
    <w:tmpl w:val="DCA6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7"/>
  </w:num>
  <w:num w:numId="4">
    <w:abstractNumId w:val="11"/>
  </w:num>
  <w:num w:numId="5">
    <w:abstractNumId w:val="12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3"/>
  </w:num>
  <w:num w:numId="18">
    <w:abstractNumId w:val="10"/>
  </w:num>
  <w:num w:numId="19">
    <w:abstractNumId w:val="18"/>
  </w:num>
  <w:num w:numId="20">
    <w:abstractNumId w:val="20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440"/>
    <w:rsid w:val="00063DE3"/>
    <w:rsid w:val="00067E57"/>
    <w:rsid w:val="00077B54"/>
    <w:rsid w:val="00120B95"/>
    <w:rsid w:val="00121970"/>
    <w:rsid w:val="00151498"/>
    <w:rsid w:val="00175C93"/>
    <w:rsid w:val="00263447"/>
    <w:rsid w:val="002872A4"/>
    <w:rsid w:val="00293B83"/>
    <w:rsid w:val="003A0794"/>
    <w:rsid w:val="00407C21"/>
    <w:rsid w:val="00420E7B"/>
    <w:rsid w:val="00432DDA"/>
    <w:rsid w:val="004405CA"/>
    <w:rsid w:val="004C6507"/>
    <w:rsid w:val="00500914"/>
    <w:rsid w:val="005450EE"/>
    <w:rsid w:val="0055694C"/>
    <w:rsid w:val="00586C86"/>
    <w:rsid w:val="005B1850"/>
    <w:rsid w:val="006434B1"/>
    <w:rsid w:val="00665AE8"/>
    <w:rsid w:val="006A3CE7"/>
    <w:rsid w:val="006C3207"/>
    <w:rsid w:val="006D7012"/>
    <w:rsid w:val="00787733"/>
    <w:rsid w:val="007A0642"/>
    <w:rsid w:val="007A45E9"/>
    <w:rsid w:val="007E0D0C"/>
    <w:rsid w:val="008417D1"/>
    <w:rsid w:val="008A2903"/>
    <w:rsid w:val="008C4A27"/>
    <w:rsid w:val="00943378"/>
    <w:rsid w:val="00A71493"/>
    <w:rsid w:val="00A83FCF"/>
    <w:rsid w:val="00B03C5E"/>
    <w:rsid w:val="00B137AD"/>
    <w:rsid w:val="00B221CB"/>
    <w:rsid w:val="00B4528D"/>
    <w:rsid w:val="00B47F75"/>
    <w:rsid w:val="00BB161A"/>
    <w:rsid w:val="00BE3641"/>
    <w:rsid w:val="00BF052D"/>
    <w:rsid w:val="00DA6440"/>
    <w:rsid w:val="00DE591E"/>
    <w:rsid w:val="00E95A84"/>
    <w:rsid w:val="00EA0155"/>
    <w:rsid w:val="00F34A95"/>
    <w:rsid w:val="00F431F4"/>
    <w:rsid w:val="00F5615F"/>
    <w:rsid w:val="00F7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6EAF"/>
  <w15:chartTrackingRefBased/>
  <w15:docId w15:val="{38FDFF75-3611-4C32-BB1B-074C49AF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F431F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2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maku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verb.com/page/wustlt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em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D506-D833-4ECC-986E-B9544FB0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40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</dc:creator>
  <cp:keywords/>
  <dc:description/>
  <cp:lastModifiedBy>Makuch, Cole</cp:lastModifiedBy>
  <cp:revision>3</cp:revision>
  <cp:lastPrinted>2017-12-31T04:14:00Z</cp:lastPrinted>
  <dcterms:created xsi:type="dcterms:W3CDTF">2018-02-09T17:57:00Z</dcterms:created>
  <dcterms:modified xsi:type="dcterms:W3CDTF">2018-02-09T18:37:00Z</dcterms:modified>
</cp:coreProperties>
</file>